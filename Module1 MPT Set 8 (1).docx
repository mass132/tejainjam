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65" w:rsidRPr="002D562C" w:rsidRDefault="00800D65" w:rsidP="00800D65">
      <w:pPr>
        <w:pStyle w:val="Heading1"/>
      </w:pPr>
      <w:r w:rsidRPr="002D562C">
        <w:t>Assessment Parameters</w:t>
      </w:r>
    </w:p>
    <w:p w:rsidR="00233625" w:rsidRDefault="00233625" w:rsidP="00233625">
      <w:pPr>
        <w:pStyle w:val="Unlistedmainbullet"/>
      </w:pPr>
      <w:r w:rsidRPr="00EF131C">
        <w:t>Complete flow of the application  with validation and exception handling -70%</w:t>
      </w:r>
    </w:p>
    <w:p w:rsidR="00233625" w:rsidRDefault="00233625" w:rsidP="00233625">
      <w:pPr>
        <w:pStyle w:val="Unlistedmainbullet"/>
      </w:pPr>
      <w:r w:rsidRPr="00634205">
        <w:rPr>
          <w:rFonts w:ascii="Verdana" w:hAnsi="Verdana"/>
        </w:rPr>
        <w:t>Comments/best practice, coding standards</w:t>
      </w:r>
      <w:r w:rsidRPr="002D562C">
        <w:t xml:space="preserve"> – 10%</w:t>
      </w:r>
    </w:p>
    <w:p w:rsidR="00233625" w:rsidRPr="00EF131C" w:rsidRDefault="00233625" w:rsidP="00233625">
      <w:pPr>
        <w:pStyle w:val="Unlistedmainbullet"/>
      </w:pPr>
      <w:r w:rsidRPr="00EF131C">
        <w:t>Execution of the application (Output) – 20%</w:t>
      </w:r>
    </w:p>
    <w:p w:rsidR="00233625" w:rsidRDefault="00233625" w:rsidP="00233625">
      <w:pPr>
        <w:pStyle w:val="Unlistedmainbullet"/>
      </w:pPr>
      <w:r w:rsidRPr="00674A16">
        <w:t>ScreenShot should be submitted along with the solution</w:t>
      </w:r>
    </w:p>
    <w:p w:rsidR="00233625" w:rsidRDefault="00233625" w:rsidP="00233625">
      <w:pPr>
        <w:pStyle w:val="Unlistedmainbullet"/>
      </w:pPr>
      <w:r>
        <w:t xml:space="preserve">The solution(Project) created </w:t>
      </w:r>
      <w:r w:rsidRPr="00674A16">
        <w:t>by the trainee should have the name like AppName_Empid Ex:</w:t>
      </w:r>
      <w:r>
        <w:t>ABCCorp</w:t>
      </w:r>
      <w:r w:rsidRPr="00674A16">
        <w:t>_675467</w:t>
      </w:r>
    </w:p>
    <w:p w:rsidR="00233625" w:rsidRDefault="00233625" w:rsidP="00233625">
      <w:pPr>
        <w:pStyle w:val="Unlistedmainbullet"/>
      </w:pPr>
      <w:r w:rsidRPr="003022E5">
        <w:t>Code with compilation errors will not be considered for evaluation</w:t>
      </w:r>
    </w:p>
    <w:p w:rsidR="00800D65" w:rsidRPr="00F44472" w:rsidRDefault="00800D65" w:rsidP="00800D65"/>
    <w:p w:rsidR="00800D65" w:rsidRPr="007747B3" w:rsidRDefault="0009395A" w:rsidP="00800D65">
      <w:pPr>
        <w:pStyle w:val="Heading1"/>
        <w:rPr>
          <w:rFonts w:cs="Arial"/>
          <w:color w:val="auto"/>
        </w:rPr>
      </w:pPr>
      <w:r>
        <w:rPr>
          <w:rFonts w:cs="Arial"/>
          <w:noProof/>
          <w:color w:val="auto"/>
        </w:rPr>
        <w:pict>
          <v:line id="Straight Connector 4" o:spid="_x0000_s1026" style="position:absolute;left:0;text-align:left;z-index:251659264;visibility:visible" from="0,-13pt" to="6in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vx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m81m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"/>
        </w:pict>
      </w:r>
      <w:r w:rsidR="00965A73" w:rsidRPr="007747B3">
        <w:rPr>
          <w:rFonts w:cs="Arial"/>
          <w:color w:val="auto"/>
        </w:rPr>
        <w:t>Billing Software Application</w:t>
      </w:r>
      <w:r w:rsidR="00800D65" w:rsidRPr="007747B3">
        <w:rPr>
          <w:rFonts w:cs="Arial"/>
          <w:color w:val="auto"/>
        </w:rPr>
        <w:t xml:space="preserve"> </w:t>
      </w:r>
    </w:p>
    <w:p w:rsidR="00326D6F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Problem Statement</w:t>
      </w:r>
      <w:r w:rsidR="0070543C">
        <w:rPr>
          <w:rFonts w:cs="Arial"/>
          <w:szCs w:val="20"/>
        </w:rPr>
        <w:t xml:space="preserve">: A </w:t>
      </w:r>
      <w:r w:rsidR="00511EDF">
        <w:rPr>
          <w:rFonts w:cs="Arial"/>
          <w:szCs w:val="20"/>
        </w:rPr>
        <w:t>Take Home</w:t>
      </w:r>
      <w:r w:rsidRPr="005A4504">
        <w:rPr>
          <w:rFonts w:cs="Arial"/>
          <w:szCs w:val="20"/>
        </w:rPr>
        <w:t xml:space="preserve"> company requires a billing software for its super market where different types of products are sold to the customers on retail basis. </w:t>
      </w:r>
      <w:r w:rsidR="005A4504">
        <w:rPr>
          <w:rFonts w:cs="Arial"/>
          <w:szCs w:val="20"/>
        </w:rPr>
        <w:t>This billing software will help</w:t>
      </w:r>
    </w:p>
    <w:p w:rsidR="005A4504" w:rsidRPr="005A4504" w:rsidRDefault="005A4504" w:rsidP="00326D6F">
      <w:pPr>
        <w:jc w:val="both"/>
        <w:rPr>
          <w:rFonts w:cs="Arial"/>
          <w:szCs w:val="20"/>
        </w:rPr>
      </w:pPr>
    </w:p>
    <w:p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the cashier to see the product information on entering the product code</w:t>
      </w:r>
    </w:p>
    <w:p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calculate the total cost for each product based on the quantity</w:t>
      </w:r>
    </w:p>
    <w:p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and display the final bill</w:t>
      </w:r>
      <w:r w:rsidR="0070543C">
        <w:rPr>
          <w:rFonts w:cs="Arial"/>
          <w:szCs w:val="20"/>
        </w:rPr>
        <w:t xml:space="preserve"> to user</w:t>
      </w:r>
      <w:r w:rsidRPr="005A4504">
        <w:rPr>
          <w:rFonts w:cs="Arial"/>
          <w:szCs w:val="20"/>
        </w:rPr>
        <w:t>.</w:t>
      </w:r>
    </w:p>
    <w:p w:rsidR="00326D6F" w:rsidRPr="005A4504" w:rsidRDefault="00326D6F" w:rsidP="00326D6F">
      <w:pPr>
        <w:jc w:val="both"/>
        <w:rPr>
          <w:rFonts w:cs="Arial"/>
          <w:szCs w:val="20"/>
        </w:rPr>
      </w:pPr>
    </w:p>
    <w:p w:rsidR="00326D6F" w:rsidRPr="005A4504" w:rsidRDefault="00326D6F" w:rsidP="00326D6F">
      <w:pPr>
        <w:ind w:left="1080"/>
        <w:jc w:val="both"/>
        <w:rPr>
          <w:rFonts w:cs="Arial"/>
          <w:szCs w:val="20"/>
        </w:rPr>
      </w:pPr>
    </w:p>
    <w:p w:rsidR="00326D6F" w:rsidRDefault="009A109B" w:rsidP="00326D6F">
      <w:pPr>
        <w:jc w:val="both"/>
        <w:rPr>
          <w:rFonts w:cs="Arial"/>
          <w:b/>
          <w:i/>
          <w:szCs w:val="20"/>
          <w:u w:val="single"/>
        </w:rPr>
      </w:pPr>
      <w:r>
        <w:rPr>
          <w:rFonts w:cs="Arial"/>
          <w:b/>
          <w:i/>
          <w:szCs w:val="20"/>
          <w:u w:val="single"/>
        </w:rPr>
        <w:t xml:space="preserve">Collection </w:t>
      </w:r>
      <w:r w:rsidR="00326D6F" w:rsidRPr="005A4504">
        <w:rPr>
          <w:rFonts w:cs="Arial"/>
          <w:b/>
          <w:i/>
          <w:szCs w:val="20"/>
          <w:u w:val="single"/>
        </w:rPr>
        <w:t>S</w:t>
      </w:r>
      <w:r>
        <w:rPr>
          <w:rFonts w:cs="Arial"/>
          <w:b/>
          <w:i/>
          <w:szCs w:val="20"/>
          <w:u w:val="single"/>
        </w:rPr>
        <w:t>chema</w:t>
      </w:r>
    </w:p>
    <w:p w:rsidR="00A22A90" w:rsidRDefault="00A22A90" w:rsidP="00326D6F">
      <w:pPr>
        <w:jc w:val="both"/>
        <w:rPr>
          <w:rFonts w:cs="Arial"/>
          <w:b/>
          <w:i/>
          <w:szCs w:val="20"/>
          <w:u w:val="single"/>
        </w:rPr>
      </w:pPr>
    </w:p>
    <w:p w:rsidR="00A22A90" w:rsidRPr="00676F5A" w:rsidRDefault="00A22A90" w:rsidP="00A22A90">
      <w:pPr>
        <w:spacing w:line="360" w:lineRule="auto"/>
        <w:jc w:val="both"/>
        <w:rPr>
          <w:rFonts w:cs="Arial"/>
          <w:szCs w:val="20"/>
        </w:rPr>
      </w:pPr>
      <w:r w:rsidRPr="00676F5A">
        <w:rPr>
          <w:rFonts w:cs="Arial"/>
          <w:szCs w:val="20"/>
        </w:rPr>
        <w:t xml:space="preserve">Consider one </w:t>
      </w:r>
      <w:r w:rsidR="00F85A04" w:rsidRPr="00676F5A">
        <w:rPr>
          <w:rFonts w:cs="Arial"/>
          <w:szCs w:val="20"/>
        </w:rPr>
        <w:t>Hash Map</w:t>
      </w:r>
      <w:r w:rsidRPr="00676F5A">
        <w:rPr>
          <w:rFonts w:cs="Arial"/>
          <w:szCs w:val="20"/>
        </w:rPr>
        <w:t xml:space="preserve"> </w:t>
      </w:r>
      <w:r w:rsidR="005215B2" w:rsidRPr="00676F5A">
        <w:rPr>
          <w:rFonts w:cs="Arial"/>
          <w:szCs w:val="20"/>
        </w:rPr>
        <w:t>products w</w:t>
      </w:r>
      <w:r w:rsidRPr="00676F5A">
        <w:rPr>
          <w:rFonts w:cs="Arial"/>
          <w:szCs w:val="20"/>
        </w:rPr>
        <w:t xml:space="preserve">hich contain </w:t>
      </w:r>
      <w:r w:rsidR="005215B2" w:rsidRPr="00676F5A">
        <w:rPr>
          <w:rFonts w:cs="Arial"/>
          <w:b/>
          <w:szCs w:val="20"/>
        </w:rPr>
        <w:t xml:space="preserve">product </w:t>
      </w:r>
      <w:r w:rsidRPr="00676F5A">
        <w:rPr>
          <w:rFonts w:cs="Arial"/>
          <w:b/>
          <w:szCs w:val="20"/>
        </w:rPr>
        <w:t>Id</w:t>
      </w:r>
      <w:r w:rsidRPr="00676F5A">
        <w:rPr>
          <w:rFonts w:cs="Arial"/>
          <w:szCs w:val="20"/>
        </w:rPr>
        <w:t xml:space="preserve"> as key and </w:t>
      </w:r>
      <w:r w:rsidR="005215B2" w:rsidRPr="00676F5A">
        <w:rPr>
          <w:rFonts w:cs="Arial"/>
          <w:b/>
          <w:szCs w:val="20"/>
        </w:rPr>
        <w:t>Product</w:t>
      </w:r>
      <w:r w:rsidR="005215B2" w:rsidRPr="00676F5A">
        <w:rPr>
          <w:rFonts w:cs="Arial"/>
          <w:szCs w:val="20"/>
        </w:rPr>
        <w:t xml:space="preserve"> object </w:t>
      </w:r>
      <w:r w:rsidR="00F85A04" w:rsidRPr="00676F5A">
        <w:rPr>
          <w:rFonts w:cs="Arial"/>
          <w:szCs w:val="20"/>
        </w:rPr>
        <w:t xml:space="preserve">as </w:t>
      </w:r>
      <w:r w:rsidR="00F27DE7" w:rsidRPr="00676F5A">
        <w:rPr>
          <w:rFonts w:cs="Arial"/>
          <w:szCs w:val="20"/>
        </w:rPr>
        <w:t>value;</w:t>
      </w:r>
    </w:p>
    <w:p w:rsidR="002E63D0" w:rsidRDefault="002E63D0" w:rsidP="002E63D0">
      <w:pPr>
        <w:jc w:val="both"/>
        <w:rPr>
          <w:rFonts w:cs="Arial"/>
          <w:b/>
        </w:rPr>
      </w:pPr>
    </w:p>
    <w:p w:rsidR="002E63D0" w:rsidRPr="00F27DE7" w:rsidRDefault="002E63D0" w:rsidP="002E63D0">
      <w:pPr>
        <w:jc w:val="both"/>
        <w:rPr>
          <w:rFonts w:cs="Arial"/>
          <w:b/>
        </w:rPr>
      </w:pPr>
      <w:r w:rsidRPr="00F27DE7">
        <w:rPr>
          <w:rFonts w:cs="Arial"/>
          <w:b/>
        </w:rPr>
        <w:t>Display menu to the Cashier should be as follows</w:t>
      </w:r>
    </w:p>
    <w:p w:rsidR="002E63D0" w:rsidRPr="00F27DE7" w:rsidRDefault="002E63D0" w:rsidP="002E63D0">
      <w:pPr>
        <w:jc w:val="both"/>
        <w:rPr>
          <w:rFonts w:asciiTheme="minorHAnsi" w:hAnsiTheme="minorHAnsi" w:cs="Arial"/>
          <w:szCs w:val="22"/>
        </w:rPr>
      </w:pPr>
    </w:p>
    <w:p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Exit</w:t>
      </w:r>
    </w:p>
    <w:p w:rsidR="002E63D0" w:rsidRPr="005A4504" w:rsidRDefault="002E63D0" w:rsidP="005A4504">
      <w:pPr>
        <w:rPr>
          <w:rFonts w:cs="Arial"/>
          <w:szCs w:val="20"/>
        </w:rPr>
      </w:pPr>
    </w:p>
    <w:p w:rsidR="002E63D0" w:rsidRDefault="002E63D0" w:rsidP="002E63D0">
      <w:pPr>
        <w:pStyle w:val="ListParagraph"/>
        <w:numPr>
          <w:ilvl w:val="0"/>
          <w:numId w:val="43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:rsidR="002E63D0" w:rsidRDefault="002E63D0" w:rsidP="002E63D0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5A4504" w:rsidRPr="005A4504" w:rsidRDefault="005A4504" w:rsidP="002E63D0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0"/>
          <w:szCs w:val="20"/>
        </w:rPr>
      </w:pPr>
      <w:r w:rsidRPr="005A4504">
        <w:rPr>
          <w:rFonts w:ascii="Arial" w:hAnsi="Arial" w:cs="Arial"/>
          <w:b/>
          <w:sz w:val="20"/>
          <w:szCs w:val="20"/>
        </w:rPr>
        <w:t>Enter Product Details</w:t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  <w:t xml:space="preserve">[60 Marks]  </w:t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Following information should be accepted from the cashier when he/she bills the product chosen by the customer. </w:t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product code</w:t>
      </w:r>
      <w:r w:rsidRPr="005A4504">
        <w:rPr>
          <w:rFonts w:cs="Arial"/>
          <w:szCs w:val="20"/>
        </w:rPr>
        <w:t>: 1001</w:t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quantity</w:t>
      </w:r>
      <w:r w:rsidRPr="005A4504">
        <w:rPr>
          <w:rFonts w:cs="Arial"/>
          <w:szCs w:val="20"/>
        </w:rPr>
        <w:t>: 2</w:t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lastRenderedPageBreak/>
        <w:t>Note</w:t>
      </w:r>
      <w:r w:rsidRPr="005A4504">
        <w:rPr>
          <w:rFonts w:cs="Arial"/>
          <w:szCs w:val="20"/>
        </w:rPr>
        <w:t xml:space="preserve">: </w:t>
      </w:r>
    </w:p>
    <w:p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Quantity should not be lesser than or equal to zero</w:t>
      </w:r>
    </w:p>
    <w:p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Validation should be taken care for all input fields</w:t>
      </w:r>
      <w:r w:rsidR="0070543C">
        <w:rPr>
          <w:rFonts w:cs="Arial"/>
          <w:szCs w:val="20"/>
        </w:rPr>
        <w:t>(i.e. ProductCode should be 4 digit )</w:t>
      </w:r>
    </w:p>
    <w:p w:rsidR="005A4504" w:rsidRPr="005A4504" w:rsidRDefault="005A4504" w:rsidP="005A4504">
      <w:pPr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</w:t>
      </w:r>
    </w:p>
    <w:p w:rsidR="005A4504" w:rsidRPr="002E63D0" w:rsidRDefault="005A4504" w:rsidP="002E63D0">
      <w:pPr>
        <w:pStyle w:val="ListParagraph"/>
        <w:numPr>
          <w:ilvl w:val="0"/>
          <w:numId w:val="46"/>
        </w:numPr>
        <w:jc w:val="both"/>
        <w:rPr>
          <w:rFonts w:cs="Arial"/>
          <w:b/>
          <w:szCs w:val="20"/>
          <w:u w:val="single"/>
        </w:rPr>
      </w:pPr>
      <w:r w:rsidRPr="002E63D0">
        <w:rPr>
          <w:rFonts w:cs="Arial"/>
          <w:b/>
          <w:szCs w:val="20"/>
        </w:rPr>
        <w:t>Calculating Total and displaying the bill</w:t>
      </w:r>
    </w:p>
    <w:p w:rsidR="005A4504" w:rsidRPr="005A4504" w:rsidRDefault="005A4504" w:rsidP="005A4504">
      <w:pPr>
        <w:ind w:left="720"/>
        <w:jc w:val="both"/>
        <w:rPr>
          <w:rFonts w:cs="Arial"/>
          <w:b/>
          <w:szCs w:val="20"/>
          <w:u w:val="single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When the above details are entered by the cashier, this application should calculate the line total (product_price * quantity), display the following information </w:t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Product Name: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iPhone</w:t>
      </w:r>
    </w:p>
    <w:p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Category: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Electronics</w:t>
      </w:r>
    </w:p>
    <w:p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Description: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Smart Phone</w:t>
      </w:r>
    </w:p>
    <w:p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Product Price (Rs):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35000</w:t>
      </w:r>
    </w:p>
    <w:p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Quantity: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2</w:t>
      </w:r>
    </w:p>
    <w:p w:rsid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Line Total (Rs):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70000</w:t>
      </w:r>
    </w:p>
    <w:p w:rsidR="0070543C" w:rsidRDefault="0070543C" w:rsidP="005A4504">
      <w:pPr>
        <w:ind w:left="720"/>
        <w:rPr>
          <w:rFonts w:cs="Arial"/>
          <w:b/>
          <w:szCs w:val="20"/>
        </w:rPr>
      </w:pPr>
    </w:p>
    <w:p w:rsidR="0070543C" w:rsidRPr="002E63D0" w:rsidRDefault="0070543C" w:rsidP="002E63D0">
      <w:pPr>
        <w:pStyle w:val="ListParagraph"/>
        <w:numPr>
          <w:ilvl w:val="0"/>
          <w:numId w:val="46"/>
        </w:numPr>
        <w:rPr>
          <w:rFonts w:cs="Arial"/>
          <w:b/>
          <w:szCs w:val="20"/>
        </w:rPr>
      </w:pPr>
      <w:r w:rsidRPr="002E63D0">
        <w:rPr>
          <w:rFonts w:cs="Arial"/>
          <w:b/>
          <w:szCs w:val="20"/>
        </w:rPr>
        <w:t>If the Product Code is not available in</w:t>
      </w:r>
      <w:r w:rsidR="00F27DE7">
        <w:rPr>
          <w:rFonts w:cs="Arial"/>
          <w:b/>
          <w:szCs w:val="20"/>
        </w:rPr>
        <w:t xml:space="preserve"> existing </w:t>
      </w:r>
      <w:r w:rsidRPr="002E63D0">
        <w:rPr>
          <w:rFonts w:cs="Arial"/>
          <w:b/>
          <w:szCs w:val="20"/>
        </w:rPr>
        <w:t xml:space="preserve"> </w:t>
      </w:r>
      <w:r w:rsidR="00F27DE7">
        <w:rPr>
          <w:rFonts w:cs="Arial"/>
          <w:b/>
          <w:szCs w:val="20"/>
        </w:rPr>
        <w:t>HashMap</w:t>
      </w:r>
      <w:r w:rsidRPr="002E63D0">
        <w:rPr>
          <w:rFonts w:cs="Arial"/>
          <w:b/>
          <w:szCs w:val="20"/>
        </w:rPr>
        <w:t xml:space="preserve"> </w:t>
      </w:r>
      <w:r w:rsidR="00F27DE7">
        <w:rPr>
          <w:rFonts w:cs="Arial"/>
          <w:b/>
          <w:szCs w:val="20"/>
        </w:rPr>
        <w:t xml:space="preserve"> collection </w:t>
      </w:r>
      <w:r w:rsidR="00072A6D" w:rsidRPr="002E63D0">
        <w:rPr>
          <w:rFonts w:cs="Arial"/>
          <w:b/>
          <w:szCs w:val="20"/>
        </w:rPr>
        <w:t>following error message will be</w:t>
      </w:r>
      <w:r w:rsidR="00072A6D" w:rsidRPr="00072A6D">
        <w:rPr>
          <w:rFonts w:ascii="Arial" w:eastAsia="Times New Roman" w:hAnsi="Arial" w:cs="Arial"/>
          <w:sz w:val="20"/>
          <w:szCs w:val="20"/>
        </w:rPr>
        <w:t xml:space="preserve"> </w:t>
      </w:r>
      <w:r w:rsidR="00072A6D" w:rsidRPr="002E63D0">
        <w:rPr>
          <w:rFonts w:cs="Arial"/>
          <w:b/>
          <w:szCs w:val="20"/>
        </w:rPr>
        <w:t>displayed</w:t>
      </w:r>
    </w:p>
    <w:p w:rsidR="00072A6D" w:rsidRDefault="00072A6D" w:rsidP="005A4504">
      <w:pPr>
        <w:ind w:left="720"/>
        <w:rPr>
          <w:rFonts w:cs="Arial"/>
          <w:b/>
          <w:szCs w:val="20"/>
        </w:rPr>
      </w:pPr>
    </w:p>
    <w:p w:rsidR="00072A6D" w:rsidRDefault="00072A6D" w:rsidP="005A4504">
      <w:pPr>
        <w:ind w:left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Sorry ! The Product Code&lt;&lt;product_code&gt;&gt; is not </w:t>
      </w:r>
      <w:r w:rsidR="003C135E">
        <w:rPr>
          <w:rFonts w:cs="Arial"/>
          <w:b/>
          <w:szCs w:val="20"/>
        </w:rPr>
        <w:t>available.</w:t>
      </w:r>
    </w:p>
    <w:p w:rsidR="00072A6D" w:rsidRPr="005A4504" w:rsidRDefault="00072A6D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numPr>
          <w:ilvl w:val="0"/>
          <w:numId w:val="44"/>
        </w:num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Mark Distribution:</w:t>
      </w:r>
    </w:p>
    <w:tbl>
      <w:tblPr>
        <w:tblpPr w:leftFromText="180" w:rightFromText="180" w:vertAnchor="text" w:horzAnchor="page" w:tblpX="1843" w:tblpY="181"/>
        <w:tblW w:w="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39"/>
        <w:gridCol w:w="636"/>
      </w:tblGrid>
      <w:tr w:rsidR="005A4504" w:rsidRPr="005A4504" w:rsidTr="00E4122C">
        <w:tc>
          <w:tcPr>
            <w:tcW w:w="6339" w:type="dxa"/>
          </w:tcPr>
          <w:p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Validation of product code and quantity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:rsidTr="00E4122C">
        <w:tc>
          <w:tcPr>
            <w:tcW w:w="6339" w:type="dxa"/>
          </w:tcPr>
          <w:p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Retrieving product information based on product code(DAO + Service + bean)</w:t>
            </w:r>
            <w:r w:rsidR="00350731">
              <w:rPr>
                <w:rFonts w:cs="Arial"/>
                <w:szCs w:val="20"/>
              </w:rPr>
              <w:t xml:space="preserve"> from collection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</w:tr>
      <w:tr w:rsidR="005A4504" w:rsidRPr="005A4504" w:rsidTr="00E4122C">
        <w:tc>
          <w:tcPr>
            <w:tcW w:w="6339" w:type="dxa"/>
          </w:tcPr>
          <w:p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Displaying product information( Client layer )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  <w:tr w:rsidR="005A4504" w:rsidRPr="005A4504" w:rsidTr="00E4122C">
        <w:tc>
          <w:tcPr>
            <w:tcW w:w="6339" w:type="dxa"/>
          </w:tcPr>
          <w:p w:rsidR="005A4504" w:rsidRPr="005A4504" w:rsidDel="0035509D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Calculating line total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  <w:tr w:rsidR="00072A6D" w:rsidRPr="005A4504" w:rsidTr="00E4122C">
        <w:tc>
          <w:tcPr>
            <w:tcW w:w="6339" w:type="dxa"/>
          </w:tcPr>
          <w:p w:rsidR="00072A6D" w:rsidRPr="005A4504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Display error message if product code not available</w:t>
            </w:r>
          </w:p>
        </w:tc>
        <w:tc>
          <w:tcPr>
            <w:tcW w:w="636" w:type="dxa"/>
          </w:tcPr>
          <w:p w:rsidR="00072A6D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:rsidTr="00E4122C">
        <w:tc>
          <w:tcPr>
            <w:tcW w:w="6339" w:type="dxa"/>
          </w:tcPr>
          <w:p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Comments and best practices/standards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:rsidTr="00E4122C">
        <w:tc>
          <w:tcPr>
            <w:tcW w:w="6339" w:type="dxa"/>
          </w:tcPr>
          <w:p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 xml:space="preserve">Proper Exception handling </w:t>
            </w:r>
          </w:p>
        </w:tc>
        <w:tc>
          <w:tcPr>
            <w:tcW w:w="636" w:type="dxa"/>
          </w:tcPr>
          <w:p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</w:tbl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5A4504" w:rsidRDefault="005A4504" w:rsidP="005A4504">
      <w:pPr>
        <w:ind w:firstLine="720"/>
        <w:rPr>
          <w:rFonts w:cs="Arial"/>
          <w:szCs w:val="20"/>
        </w:rPr>
      </w:pPr>
    </w:p>
    <w:p w:rsidR="005A4504" w:rsidRPr="005A4504" w:rsidRDefault="005A4504" w:rsidP="005A4504">
      <w:pPr>
        <w:ind w:firstLine="720"/>
        <w:rPr>
          <w:rFonts w:cs="Arial"/>
          <w:b/>
          <w:szCs w:val="20"/>
        </w:rPr>
      </w:pPr>
      <w:r w:rsidRPr="005A4504">
        <w:rPr>
          <w:rFonts w:cs="Arial"/>
          <w:szCs w:val="20"/>
        </w:rPr>
        <w:t xml:space="preserve">                                      </w:t>
      </w:r>
      <w:r w:rsidRPr="005A4504">
        <w:rPr>
          <w:rFonts w:cs="Arial"/>
          <w:b/>
          <w:szCs w:val="20"/>
        </w:rPr>
        <w:tab/>
      </w:r>
    </w:p>
    <w:p w:rsidR="005A4504" w:rsidRPr="005A4504" w:rsidRDefault="005A4504" w:rsidP="005A4504">
      <w:pPr>
        <w:ind w:left="720"/>
        <w:rPr>
          <w:rFonts w:cs="Arial"/>
          <w:szCs w:val="20"/>
        </w:rPr>
      </w:pPr>
    </w:p>
    <w:p w:rsidR="005A4504" w:rsidRPr="00F775D0" w:rsidRDefault="00F775D0" w:rsidP="00F775D0">
      <w:pPr>
        <w:jc w:val="both"/>
        <w:rPr>
          <w:rFonts w:cs="Arial"/>
          <w:b/>
          <w:szCs w:val="20"/>
        </w:rPr>
      </w:pPr>
      <w:r w:rsidRPr="00F775D0">
        <w:rPr>
          <w:rFonts w:cs="Arial"/>
          <w:szCs w:val="20"/>
        </w:rPr>
        <w:t>W</w:t>
      </w:r>
      <w:r w:rsidR="005A4504" w:rsidRPr="00F775D0">
        <w:rPr>
          <w:rFonts w:cs="Arial"/>
          <w:szCs w:val="20"/>
        </w:rPr>
        <w:t xml:space="preserve">rite JUNIT test cases for the method that searches the product information in the dao class   </w:t>
      </w:r>
      <w:r w:rsidR="00F27DE7" w:rsidRPr="00F775D0">
        <w:rPr>
          <w:rFonts w:cs="Arial"/>
          <w:szCs w:val="20"/>
        </w:rPr>
        <w:t xml:space="preserve">                                                                                </w:t>
      </w:r>
      <w:r w:rsidR="005A4504" w:rsidRPr="00F775D0">
        <w:rPr>
          <w:rFonts w:cs="Arial"/>
          <w:szCs w:val="20"/>
        </w:rPr>
        <w:t xml:space="preserve">  </w:t>
      </w:r>
      <w:r w:rsidR="00DB7F11">
        <w:rPr>
          <w:rFonts w:cs="Arial"/>
          <w:szCs w:val="20"/>
        </w:rPr>
        <w:t xml:space="preserve">         </w:t>
      </w:r>
      <w:r w:rsidR="00DB7F11">
        <w:rPr>
          <w:rFonts w:cs="Arial"/>
          <w:b/>
          <w:szCs w:val="20"/>
        </w:rPr>
        <w:t xml:space="preserve"> </w:t>
      </w:r>
      <w:r w:rsidR="00CE32DE">
        <w:rPr>
          <w:rFonts w:cs="Arial"/>
          <w:b/>
          <w:szCs w:val="20"/>
        </w:rPr>
        <w:t xml:space="preserve">   [ </w:t>
      </w:r>
      <w:r>
        <w:rPr>
          <w:rFonts w:cs="Arial"/>
          <w:b/>
          <w:szCs w:val="20"/>
        </w:rPr>
        <w:t>10</w:t>
      </w:r>
      <w:r w:rsidR="005A4504" w:rsidRPr="00F775D0">
        <w:rPr>
          <w:rFonts w:cs="Arial"/>
          <w:b/>
          <w:szCs w:val="20"/>
        </w:rPr>
        <w:t xml:space="preserve">  Marks] </w:t>
      </w:r>
    </w:p>
    <w:p w:rsidR="00F27DE7" w:rsidRDefault="00F27DE7" w:rsidP="002E63D0">
      <w:pPr>
        <w:pStyle w:val="ListParagraph"/>
        <w:ind w:left="1080"/>
        <w:jc w:val="both"/>
        <w:rPr>
          <w:rFonts w:cs="Arial"/>
          <w:b/>
          <w:szCs w:val="20"/>
        </w:rPr>
      </w:pPr>
    </w:p>
    <w:p w:rsidR="002E63D0" w:rsidRDefault="002E63D0" w:rsidP="002E63D0">
      <w:pPr>
        <w:pStyle w:val="ListParagraph"/>
        <w:ind w:left="1080"/>
        <w:jc w:val="both"/>
        <w:rPr>
          <w:rFonts w:cs="Arial"/>
          <w:b/>
          <w:szCs w:val="20"/>
        </w:rPr>
      </w:pPr>
    </w:p>
    <w:p w:rsidR="002E63D0" w:rsidRDefault="002E63D0" w:rsidP="002E63D0">
      <w:pPr>
        <w:rPr>
          <w:rFonts w:cs="Arial"/>
        </w:rPr>
      </w:pPr>
      <w:r>
        <w:rPr>
          <w:rFonts w:cs="Arial"/>
          <w:b/>
        </w:rPr>
        <w:t>2 Exit</w:t>
      </w:r>
      <w:r w:rsidR="00F27DE7">
        <w:rPr>
          <w:rFonts w:cs="Arial"/>
          <w:b/>
        </w:rPr>
        <w:t xml:space="preserve">                                           </w:t>
      </w:r>
      <w:r w:rsidR="00F775D0">
        <w:rPr>
          <w:rFonts w:cs="Arial"/>
          <w:b/>
        </w:rPr>
        <w:t xml:space="preserve">                 </w:t>
      </w:r>
    </w:p>
    <w:p w:rsidR="002E63D0" w:rsidRDefault="002E63D0" w:rsidP="002E63D0">
      <w:pPr>
        <w:rPr>
          <w:rFonts w:cs="Arial"/>
        </w:rPr>
      </w:pPr>
    </w:p>
    <w:p w:rsidR="002E63D0" w:rsidRPr="001A2D01" w:rsidRDefault="002E63D0" w:rsidP="001A2D01">
      <w:pPr>
        <w:jc w:val="both"/>
        <w:rPr>
          <w:rFonts w:cs="Arial"/>
          <w:b/>
          <w:szCs w:val="20"/>
        </w:rPr>
      </w:pPr>
      <w:r w:rsidRPr="001A2D01">
        <w:rPr>
          <w:rFonts w:cs="Arial"/>
        </w:rPr>
        <w:t>When Cashier selects this option, he/she should be able to quit from application</w:t>
      </w:r>
    </w:p>
    <w:p w:rsidR="00CE32DE" w:rsidRDefault="00CE32DE" w:rsidP="005A4504">
      <w:pPr>
        <w:ind w:left="360"/>
        <w:jc w:val="both"/>
        <w:rPr>
          <w:rFonts w:cs="Arial"/>
          <w:szCs w:val="20"/>
        </w:rPr>
      </w:pPr>
    </w:p>
    <w:p w:rsidR="00CE32DE" w:rsidRDefault="00CE32DE" w:rsidP="005A4504">
      <w:pPr>
        <w:ind w:left="360"/>
        <w:jc w:val="both"/>
        <w:rPr>
          <w:rFonts w:cs="Arial"/>
          <w:szCs w:val="20"/>
        </w:rPr>
      </w:pPr>
    </w:p>
    <w:p w:rsidR="00CE32DE" w:rsidRDefault="00CE32DE" w:rsidP="005A4504">
      <w:pPr>
        <w:ind w:left="360"/>
        <w:jc w:val="both"/>
        <w:rPr>
          <w:rFonts w:cs="Arial"/>
          <w:szCs w:val="20"/>
        </w:rPr>
      </w:pPr>
    </w:p>
    <w:p w:rsidR="00CE32DE" w:rsidRDefault="00CE32DE" w:rsidP="005A4504">
      <w:pPr>
        <w:ind w:left="360"/>
        <w:jc w:val="both"/>
        <w:rPr>
          <w:rFonts w:cs="Arial"/>
          <w:szCs w:val="20"/>
        </w:rPr>
      </w:pPr>
    </w:p>
    <w:p w:rsidR="00CE32DE" w:rsidRDefault="00CE32DE" w:rsidP="005A4504">
      <w:pPr>
        <w:ind w:left="360"/>
        <w:jc w:val="both"/>
        <w:rPr>
          <w:rFonts w:cs="Arial"/>
          <w:szCs w:val="20"/>
        </w:rPr>
      </w:pPr>
    </w:p>
    <w:p w:rsidR="005A4504" w:rsidRPr="005A4504" w:rsidRDefault="005A4504" w:rsidP="005A4504">
      <w:pPr>
        <w:ind w:left="36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           </w:t>
      </w:r>
    </w:p>
    <w:p w:rsidR="005A4504" w:rsidRPr="005A4504" w:rsidRDefault="005A4504" w:rsidP="005A4504">
      <w:pPr>
        <w:ind w:left="720"/>
        <w:jc w:val="right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  </w:t>
      </w:r>
    </w:p>
    <w:p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t>Classes to be created</w:t>
      </w:r>
    </w:p>
    <w:p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:rsid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t>com.</w:t>
      </w:r>
      <w:r w:rsidR="00700A59">
        <w:rPr>
          <w:rFonts w:cs="Arial"/>
          <w:b/>
          <w:szCs w:val="20"/>
          <w:u w:val="single"/>
        </w:rPr>
        <w:t>capgemini</w:t>
      </w:r>
      <w:r w:rsidRPr="005A4504">
        <w:rPr>
          <w:rFonts w:cs="Arial"/>
          <w:b/>
          <w:szCs w:val="20"/>
          <w:u w:val="single"/>
        </w:rPr>
        <w:t>.</w:t>
      </w:r>
      <w:r w:rsidR="00072A6D">
        <w:rPr>
          <w:rFonts w:cs="Arial"/>
          <w:b/>
          <w:szCs w:val="20"/>
          <w:u w:val="single"/>
        </w:rPr>
        <w:t>takehome</w:t>
      </w:r>
      <w:r w:rsidRPr="005A4504">
        <w:rPr>
          <w:rFonts w:cs="Arial"/>
          <w:b/>
          <w:szCs w:val="20"/>
          <w:u w:val="single"/>
        </w:rPr>
        <w:t>.ui</w:t>
      </w:r>
    </w:p>
    <w:p w:rsidR="009F41D7" w:rsidRPr="005A4504" w:rsidRDefault="009F41D7" w:rsidP="005A4504">
      <w:pPr>
        <w:jc w:val="both"/>
        <w:rPr>
          <w:rFonts w:cs="Arial"/>
          <w:b/>
          <w:szCs w:val="20"/>
          <w:u w:val="single"/>
        </w:rPr>
      </w:pP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lastRenderedPageBreak/>
        <w:t xml:space="preserve">class Client { 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public static void main (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// User Interface which will accept the input from user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// Create object for service and execute the respective methods}</w:t>
      </w:r>
    </w:p>
    <w:p w:rsidR="005A4504" w:rsidRPr="00726C37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>.bean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</w:p>
    <w:p w:rsidR="009F41D7" w:rsidRDefault="009F41D7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class Product</w:t>
      </w:r>
      <w:r w:rsidR="005A4504" w:rsidRPr="005A4504">
        <w:rPr>
          <w:rFonts w:cs="Arial"/>
          <w:szCs w:val="20"/>
        </w:rPr>
        <w:t xml:space="preserve"> { </w:t>
      </w:r>
    </w:p>
    <w:p w:rsidR="009F41D7" w:rsidRDefault="009F41D7" w:rsidP="005A4504">
      <w:pPr>
        <w:jc w:val="both"/>
        <w:rPr>
          <w:rFonts w:cs="Arial"/>
          <w:szCs w:val="20"/>
        </w:rPr>
      </w:pPr>
    </w:p>
    <w:p w:rsidR="009F41D7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// Bean </w:t>
      </w:r>
      <w:r w:rsidR="000A67E9" w:rsidRPr="005A4504">
        <w:rPr>
          <w:rFonts w:cs="Arial"/>
          <w:szCs w:val="20"/>
        </w:rPr>
        <w:t>classes to</w:t>
      </w:r>
      <w:r w:rsidRPr="005A4504">
        <w:rPr>
          <w:rFonts w:cs="Arial"/>
          <w:szCs w:val="20"/>
        </w:rPr>
        <w:t xml:space="preserve"> be created with all required properties</w:t>
      </w:r>
      <w:r w:rsidR="000A67E9">
        <w:rPr>
          <w:rFonts w:cs="Arial"/>
          <w:szCs w:val="20"/>
        </w:rPr>
        <w:t xml:space="preserve"> like product id, product </w:t>
      </w:r>
      <w:r w:rsidR="00474636">
        <w:rPr>
          <w:rFonts w:cs="Arial"/>
          <w:szCs w:val="20"/>
        </w:rPr>
        <w:t>name ,product</w:t>
      </w:r>
      <w:r w:rsidR="000A67E9">
        <w:rPr>
          <w:rFonts w:cs="Arial"/>
          <w:szCs w:val="20"/>
        </w:rPr>
        <w:t xml:space="preserve"> category   ,product price etc.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.t</w:t>
      </w:r>
      <w:r w:rsidR="00072A6D" w:rsidRPr="00726C37">
        <w:rPr>
          <w:rFonts w:cs="Arial"/>
          <w:szCs w:val="20"/>
        </w:rPr>
        <w:t>akehome</w:t>
      </w:r>
      <w:r w:rsidRPr="00726C37">
        <w:rPr>
          <w:rFonts w:cs="Arial"/>
          <w:szCs w:val="20"/>
        </w:rPr>
        <w:t>.service</w:t>
      </w:r>
      <w:r w:rsidRPr="005A4504">
        <w:rPr>
          <w:rFonts w:cs="Arial"/>
          <w:szCs w:val="20"/>
        </w:rPr>
        <w:t xml:space="preserve"> // Service utility classes and Interfaces 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interface IProductService {</w:t>
      </w:r>
    </w:p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productCode);</w:t>
      </w:r>
    </w:p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class ProductService implements IProductService {</w:t>
      </w:r>
    </w:p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productCode){ . . . . . }</w:t>
      </w:r>
    </w:p>
    <w:p w:rsidR="00CD5D65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:rsidR="00CD5D65" w:rsidRPr="005A4504" w:rsidRDefault="00CD5D65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-----------------------------------------------------------------------</w:t>
      </w:r>
    </w:p>
    <w:p w:rsidR="005A4504" w:rsidRPr="00726C37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 xml:space="preserve">.dao // </w:t>
      </w:r>
      <w:r w:rsidRPr="005A4504">
        <w:rPr>
          <w:rFonts w:cs="Arial"/>
          <w:szCs w:val="20"/>
        </w:rPr>
        <w:t>Class to perform Data Accessing logic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interface IProductDAO{ </w:t>
      </w:r>
    </w:p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productCode);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class Pro</w:t>
      </w:r>
      <w:r w:rsidR="00072A6D">
        <w:rPr>
          <w:rFonts w:cs="Arial"/>
          <w:szCs w:val="20"/>
        </w:rPr>
        <w:t>ductDAO implements IProduct</w:t>
      </w:r>
      <w:r w:rsidRPr="005A4504">
        <w:rPr>
          <w:rFonts w:cs="Arial"/>
          <w:szCs w:val="20"/>
        </w:rPr>
        <w:t>DAO{</w:t>
      </w:r>
    </w:p>
    <w:p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productCode){ . . . . . }</w:t>
      </w:r>
    </w:p>
    <w:p w:rsid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:rsidR="00CD5D65" w:rsidRDefault="00CD5D65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----------------------------------------------------------------</w:t>
      </w:r>
    </w:p>
    <w:p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726C37">
        <w:rPr>
          <w:rFonts w:cs="Arial"/>
          <w:szCs w:val="20"/>
        </w:rPr>
        <w:t>com.capgemini.takehome</w:t>
      </w:r>
      <w:r>
        <w:rPr>
          <w:rFonts w:cs="Arial"/>
          <w:szCs w:val="20"/>
        </w:rPr>
        <w:t>.util</w:t>
      </w:r>
      <w:r w:rsidRPr="00726C37">
        <w:rPr>
          <w:rFonts w:cs="Arial"/>
          <w:szCs w:val="20"/>
        </w:rPr>
        <w:t xml:space="preserve"> </w:t>
      </w:r>
      <w:r w:rsidRPr="00CD5D65">
        <w:rPr>
          <w:rFonts w:asciiTheme="minorHAnsi" w:hAnsiTheme="minorHAnsi" w:cstheme="minorHAnsi"/>
          <w:b/>
          <w:sz w:val="22"/>
          <w:szCs w:val="22"/>
          <w:u w:val="single"/>
        </w:rPr>
        <w:t>-</w:t>
      </w:r>
      <w:r w:rsidRPr="00CD5D65">
        <w:rPr>
          <w:rFonts w:asciiTheme="minorHAnsi" w:hAnsiTheme="minorHAnsi" w:cstheme="minorHAnsi"/>
          <w:sz w:val="22"/>
          <w:szCs w:val="22"/>
        </w:rPr>
        <w:t>// package containing data access class to perform utility</w:t>
      </w:r>
      <w:r w:rsidR="009F41D7">
        <w:rPr>
          <w:rFonts w:asciiTheme="minorHAnsi" w:hAnsiTheme="minorHAnsi" w:cstheme="minorHAnsi"/>
          <w:sz w:val="22"/>
          <w:szCs w:val="22"/>
        </w:rPr>
        <w:t xml:space="preserve"> </w:t>
      </w:r>
      <w:r w:rsidRPr="00CD5D65">
        <w:rPr>
          <w:rFonts w:asciiTheme="minorHAnsi" w:hAnsiTheme="minorHAnsi" w:cstheme="minorHAnsi"/>
          <w:sz w:val="22"/>
          <w:szCs w:val="22"/>
        </w:rPr>
        <w:t>operations</w:t>
      </w:r>
    </w:p>
    <w:p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 xml:space="preserve">public class </w:t>
      </w:r>
      <w:r w:rsidR="009F41D7">
        <w:rPr>
          <w:rFonts w:asciiTheme="minorHAnsi" w:hAnsiTheme="minorHAnsi" w:cstheme="minorHAnsi"/>
          <w:sz w:val="22"/>
          <w:szCs w:val="22"/>
        </w:rPr>
        <w:t>Collection</w:t>
      </w:r>
      <w:r w:rsidRPr="00CD5D65">
        <w:rPr>
          <w:rFonts w:asciiTheme="minorHAnsi" w:hAnsiTheme="minorHAnsi" w:cstheme="minorHAnsi"/>
          <w:sz w:val="22"/>
          <w:szCs w:val="22"/>
        </w:rPr>
        <w:t>Util{</w:t>
      </w:r>
    </w:p>
    <w:p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>private static Map&lt;</w:t>
      </w:r>
      <w:r>
        <w:rPr>
          <w:rFonts w:asciiTheme="minorHAnsi" w:hAnsiTheme="minorHAnsi" w:cstheme="minorHAnsi"/>
          <w:sz w:val="22"/>
          <w:szCs w:val="22"/>
        </w:rPr>
        <w:t>Integer</w:t>
      </w:r>
      <w:r w:rsidRPr="00CD5D65">
        <w:rPr>
          <w:rFonts w:asciiTheme="minorHAnsi" w:hAnsiTheme="minorHAnsi" w:cstheme="minorHAnsi"/>
          <w:sz w:val="22"/>
          <w:szCs w:val="22"/>
        </w:rPr>
        <w:t xml:space="preserve">, </w:t>
      </w:r>
      <w:r w:rsidR="00474636">
        <w:rPr>
          <w:rFonts w:asciiTheme="minorHAnsi" w:hAnsiTheme="minorHAnsi" w:cstheme="minorHAnsi"/>
          <w:sz w:val="22"/>
          <w:szCs w:val="22"/>
        </w:rPr>
        <w:t>Product</w:t>
      </w:r>
      <w:r w:rsidRPr="00CD5D65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</w:rPr>
        <w:t xml:space="preserve"> products</w:t>
      </w:r>
      <w:r w:rsidRPr="00CD5D65">
        <w:rPr>
          <w:rFonts w:asciiTheme="minorHAnsi" w:hAnsiTheme="minorHAnsi" w:cstheme="minorHAnsi"/>
          <w:sz w:val="22"/>
          <w:szCs w:val="22"/>
        </w:rPr>
        <w:t>=new HashMap&lt;</w:t>
      </w:r>
      <w:r>
        <w:rPr>
          <w:rFonts w:asciiTheme="minorHAnsi" w:hAnsiTheme="minorHAnsi" w:cstheme="minorHAnsi"/>
          <w:sz w:val="22"/>
          <w:szCs w:val="22"/>
        </w:rPr>
        <w:t>Integer</w:t>
      </w:r>
      <w:r w:rsidRPr="00CD5D65">
        <w:rPr>
          <w:rFonts w:asciiTheme="minorHAnsi" w:hAnsiTheme="minorHAnsi" w:cstheme="minorHAnsi"/>
          <w:sz w:val="22"/>
          <w:szCs w:val="22"/>
        </w:rPr>
        <w:t xml:space="preserve">, </w:t>
      </w:r>
      <w:r w:rsidR="00474636">
        <w:rPr>
          <w:rFonts w:asciiTheme="minorHAnsi" w:hAnsiTheme="minorHAnsi" w:cstheme="minorHAnsi"/>
          <w:sz w:val="22"/>
          <w:szCs w:val="22"/>
        </w:rPr>
        <w:t>Product</w:t>
      </w:r>
      <w:r w:rsidRPr="00CD5D65">
        <w:rPr>
          <w:rFonts w:asciiTheme="minorHAnsi" w:hAnsiTheme="minorHAnsi" w:cstheme="minorHAnsi"/>
          <w:sz w:val="22"/>
          <w:szCs w:val="22"/>
        </w:rPr>
        <w:t>&gt;();</w:t>
      </w:r>
    </w:p>
    <w:p w:rsid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static {</w:t>
      </w:r>
    </w:p>
    <w:p w:rsidR="009F41D7" w:rsidRPr="00CD5D65" w:rsidRDefault="009F41D7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</w:t>
      </w:r>
      <w:r w:rsidR="00D71B31">
        <w:rPr>
          <w:rFonts w:asciiTheme="minorHAnsi" w:hAnsiTheme="minorHAnsi" w:cstheme="minorHAnsi"/>
          <w:sz w:val="22"/>
          <w:szCs w:val="22"/>
          <w:highlight w:val="yellow"/>
        </w:rPr>
        <w:t>1001</w:t>
      </w:r>
      <w:r>
        <w:rPr>
          <w:rFonts w:asciiTheme="minorHAnsi" w:hAnsiTheme="minorHAnsi" w:cstheme="minorHAnsi"/>
          <w:sz w:val="22"/>
          <w:szCs w:val="22"/>
        </w:rPr>
        <w:t>, new Product(1001,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“iPhone”,”</w:t>
      </w:r>
      <w:r w:rsidRPr="003E1701">
        <w:rPr>
          <w:rFonts w:cs="Arial"/>
          <w:szCs w:val="20"/>
        </w:rPr>
        <w:t xml:space="preserve"> </w:t>
      </w:r>
      <w:r w:rsidRPr="005A4504">
        <w:rPr>
          <w:rFonts w:cs="Arial"/>
          <w:szCs w:val="20"/>
        </w:rPr>
        <w:t>Electronics</w:t>
      </w:r>
      <w:r>
        <w:rPr>
          <w:rFonts w:cs="Arial"/>
          <w:szCs w:val="20"/>
        </w:rPr>
        <w:t>”,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3</w:t>
      </w:r>
      <w:r w:rsidRPr="005A4504">
        <w:rPr>
          <w:rFonts w:cs="Arial"/>
          <w:szCs w:val="20"/>
        </w:rPr>
        <w:t>5000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</w:p>
    <w:p w:rsidR="003E1701" w:rsidRDefault="00CD5D65" w:rsidP="003E1701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</w:t>
      </w:r>
      <w:r w:rsidR="00D71B31">
        <w:rPr>
          <w:rFonts w:asciiTheme="minorHAnsi" w:hAnsiTheme="minorHAnsi" w:cstheme="minorHAnsi"/>
          <w:sz w:val="22"/>
          <w:szCs w:val="22"/>
          <w:highlight w:val="yellow"/>
        </w:rPr>
        <w:t>1002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, new Product(100</w:t>
      </w:r>
      <w:r w:rsidR="009F41D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LEDTV</w:t>
      </w:r>
      <w:r>
        <w:rPr>
          <w:rFonts w:cs="Arial"/>
          <w:szCs w:val="20"/>
        </w:rPr>
        <w:t>”,</w:t>
      </w:r>
      <w:r w:rsidR="003E1701">
        <w:rPr>
          <w:rFonts w:cs="Arial"/>
          <w:szCs w:val="20"/>
        </w:rPr>
        <w:t>”</w:t>
      </w:r>
      <w:r w:rsidR="003E1701" w:rsidRPr="003E1701">
        <w:rPr>
          <w:rFonts w:cs="Arial"/>
          <w:szCs w:val="20"/>
        </w:rPr>
        <w:t xml:space="preserve"> </w:t>
      </w:r>
      <w:r w:rsidR="003E1701" w:rsidRPr="005A4504">
        <w:rPr>
          <w:rFonts w:cs="Arial"/>
          <w:szCs w:val="20"/>
        </w:rPr>
        <w:t>Electronics</w:t>
      </w:r>
      <w:r w:rsidR="003E1701">
        <w:rPr>
          <w:rFonts w:cs="Arial"/>
          <w:szCs w:val="20"/>
        </w:rPr>
        <w:t>”,</w:t>
      </w:r>
      <w:r w:rsidR="003E1701" w:rsidRPr="003E1701">
        <w:rPr>
          <w:rFonts w:cs="Arial"/>
          <w:szCs w:val="20"/>
        </w:rPr>
        <w:t xml:space="preserve"> </w:t>
      </w:r>
      <w:r w:rsidR="003E1701" w:rsidRPr="005A4504">
        <w:rPr>
          <w:rFonts w:cs="Arial"/>
          <w:szCs w:val="20"/>
        </w:rPr>
        <w:t>45000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Pr="00CD5D65">
        <w:rPr>
          <w:rFonts w:asciiTheme="minorHAnsi" w:hAnsiTheme="minorHAnsi" w:cstheme="minorHAnsi"/>
          <w:sz w:val="22"/>
          <w:szCs w:val="22"/>
        </w:rPr>
        <w:tab/>
      </w:r>
    </w:p>
    <w:p w:rsidR="00CD5D65" w:rsidRDefault="003E1701" w:rsidP="003E170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(100</w:t>
      </w:r>
      <w:r w:rsidR="009F41D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, new Product(100</w:t>
      </w:r>
      <w:r w:rsidR="009F41D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Teddy</w:t>
      </w:r>
      <w:r>
        <w:rPr>
          <w:rFonts w:cs="Arial"/>
          <w:szCs w:val="20"/>
        </w:rPr>
        <w:t>”,”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Toys”,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8</w:t>
      </w:r>
      <w:r w:rsidRPr="005A4504">
        <w:rPr>
          <w:rFonts w:cs="Arial"/>
          <w:szCs w:val="20"/>
        </w:rPr>
        <w:t>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="00CD5D65" w:rsidRPr="00CD5D65">
        <w:rPr>
          <w:rFonts w:asciiTheme="minorHAnsi" w:hAnsiTheme="minorHAnsi" w:cstheme="minorHAnsi"/>
          <w:sz w:val="22"/>
          <w:szCs w:val="22"/>
        </w:rPr>
        <w:tab/>
      </w:r>
    </w:p>
    <w:p w:rsidR="00F27DE7" w:rsidRPr="00CD5D65" w:rsidRDefault="00F27DE7" w:rsidP="00F27DE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(1004, new Product(1004,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Te</w:t>
      </w:r>
      <w:r w:rsidR="003C135E">
        <w:rPr>
          <w:rFonts w:cs="Arial"/>
          <w:szCs w:val="20"/>
        </w:rPr>
        <w:t>lescope</w:t>
      </w:r>
      <w:r>
        <w:rPr>
          <w:rFonts w:cs="Arial"/>
          <w:szCs w:val="20"/>
        </w:rPr>
        <w:t>”,”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Toys”,</w:t>
      </w:r>
      <w:r w:rsidRPr="003E1701">
        <w:rPr>
          <w:rFonts w:cs="Arial"/>
          <w:szCs w:val="20"/>
        </w:rPr>
        <w:t xml:space="preserve"> </w:t>
      </w:r>
      <w:r w:rsidR="003C135E">
        <w:rPr>
          <w:rFonts w:cs="Arial"/>
          <w:szCs w:val="20"/>
        </w:rPr>
        <w:t>50</w:t>
      </w:r>
      <w:r w:rsidRPr="005A4504">
        <w:rPr>
          <w:rFonts w:cs="Arial"/>
          <w:szCs w:val="20"/>
        </w:rPr>
        <w:t>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Pr="00CD5D65">
        <w:rPr>
          <w:rFonts w:asciiTheme="minorHAnsi" w:hAnsiTheme="minorHAnsi" w:cstheme="minorHAnsi"/>
          <w:sz w:val="22"/>
          <w:szCs w:val="22"/>
        </w:rPr>
        <w:tab/>
      </w:r>
    </w:p>
    <w:p w:rsidR="00F27DE7" w:rsidRPr="00CD5D65" w:rsidRDefault="00F27DE7" w:rsidP="003E170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D5D65" w:rsidRDefault="003E1701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CD5D65" w:rsidRPr="00CD5D65">
        <w:rPr>
          <w:rFonts w:asciiTheme="minorHAnsi" w:hAnsiTheme="minorHAnsi" w:cstheme="minorHAnsi"/>
          <w:sz w:val="22"/>
          <w:szCs w:val="22"/>
        </w:rPr>
        <w:t>}</w:t>
      </w:r>
    </w:p>
    <w:p w:rsidR="003E1701" w:rsidRPr="00CD5D65" w:rsidRDefault="003E1701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……..</w:t>
      </w:r>
    </w:p>
    <w:p w:rsidR="005A4504" w:rsidRPr="00CD5D65" w:rsidRDefault="00CD5D65" w:rsidP="005A450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5D65">
        <w:rPr>
          <w:rFonts w:asciiTheme="minorHAnsi" w:hAnsiTheme="minorHAnsi" w:cstheme="minorHAnsi"/>
          <w:sz w:val="22"/>
          <w:szCs w:val="22"/>
        </w:rPr>
        <w:t>}</w:t>
      </w:r>
    </w:p>
    <w:p w:rsidR="002B4212" w:rsidRPr="00CD5D65" w:rsidRDefault="005A4504" w:rsidP="00AA07AD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b/>
          <w:sz w:val="22"/>
          <w:szCs w:val="22"/>
          <w:u w:val="single"/>
        </w:rPr>
        <w:t>Add appropriate user defined exception classes and any other supporting classes required.</w:t>
      </w:r>
    </w:p>
    <w:sectPr w:rsidR="002B4212" w:rsidRPr="00CD5D65" w:rsidSect="0033104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90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81C1A" w16cid:durableId="1F6B2F4B"/>
  <w16cid:commentId w16cid:paraId="3DB34D50" w16cid:durableId="1F6B2F60"/>
  <w16cid:commentId w16cid:paraId="104DB8A3" w16cid:durableId="1F6B2F6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740" w:rsidRDefault="00995740">
      <w:r>
        <w:separator/>
      </w:r>
    </w:p>
  </w:endnote>
  <w:endnote w:type="continuationSeparator" w:id="0">
    <w:p w:rsidR="00995740" w:rsidRDefault="00995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62C" w:rsidRDefault="002D562C" w:rsidP="00A64EA4">
    <w:pPr>
      <w:pStyle w:val="Footer"/>
      <w:pBdr>
        <w:bottom w:val="single" w:sz="12" w:space="0" w:color="auto"/>
      </w:pBdr>
    </w:pPr>
  </w:p>
  <w:p w:rsidR="00CF23C6" w:rsidRDefault="00CF23C6" w:rsidP="00CF23C6">
    <w:pPr>
      <w:pStyle w:val="Footer"/>
    </w:pPr>
  </w:p>
  <w:p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0">
          <wp:simplePos x="0" y="0"/>
          <wp:positionH relativeFrom="page">
            <wp:posOffset>759460</wp:posOffset>
          </wp:positionH>
          <wp:positionV relativeFrom="page">
            <wp:posOffset>9147810</wp:posOffset>
          </wp:positionV>
          <wp:extent cx="1482725" cy="365760"/>
          <wp:effectExtent l="0" t="0" r="317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2D562C" w:rsidRPr="00CF23C6">
      <w:t xml:space="preserve">Page </w:t>
    </w:r>
    <w:r w:rsidR="0009395A" w:rsidRPr="00CF23C6">
      <w:fldChar w:fldCharType="begin"/>
    </w:r>
    <w:r w:rsidR="002D562C" w:rsidRPr="00CF23C6">
      <w:instrText xml:space="preserve"> PAGE </w:instrText>
    </w:r>
    <w:r w:rsidR="0009395A" w:rsidRPr="00CF23C6">
      <w:fldChar w:fldCharType="separate"/>
    </w:r>
    <w:r w:rsidR="000F5E4D">
      <w:rPr>
        <w:noProof/>
      </w:rPr>
      <w:t>3</w:t>
    </w:r>
    <w:r w:rsidR="0009395A" w:rsidRPr="00CF23C6">
      <w:fldChar w:fldCharType="end"/>
    </w:r>
    <w:r w:rsidR="002D562C" w:rsidRPr="00CF23C6">
      <w:t xml:space="preserve"> of </w:t>
    </w:r>
    <w:r w:rsidR="0009395A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09395A">
      <w:rPr>
        <w:noProof/>
      </w:rPr>
      <w:fldChar w:fldCharType="separate"/>
    </w:r>
    <w:r w:rsidR="000F5E4D">
      <w:rPr>
        <w:noProof/>
      </w:rPr>
      <w:t>3</w:t>
    </w:r>
    <w:r w:rsidR="0009395A">
      <w:rPr>
        <w:noProof/>
      </w:rPr>
      <w:fldChar w:fldCharType="end"/>
    </w:r>
  </w:p>
  <w:p w:rsidR="002D562C" w:rsidRDefault="002D562C" w:rsidP="00A64EA4">
    <w:pPr>
      <w:pStyle w:val="Footer"/>
      <w:rPr>
        <w:rFonts w:ascii="Candara" w:hAnsi="Candara"/>
        <w:b/>
        <w:sz w:val="22"/>
        <w:szCs w:val="20"/>
      </w:rPr>
    </w:pPr>
  </w:p>
  <w:p w:rsidR="00611960" w:rsidRPr="00611960" w:rsidRDefault="00611960" w:rsidP="00611960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62C" w:rsidRDefault="002D562C" w:rsidP="00971E90">
    <w:pPr>
      <w:pStyle w:val="Footer"/>
      <w:pBdr>
        <w:bottom w:val="single" w:sz="12" w:space="0" w:color="auto"/>
      </w:pBdr>
    </w:pPr>
  </w:p>
  <w:p w:rsidR="00CF23C6" w:rsidRDefault="00CF23C6" w:rsidP="00CF23C6">
    <w:pPr>
      <w:pStyle w:val="Footer"/>
    </w:pPr>
  </w:p>
  <w:p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7216" behindDoc="0" locked="1" layoutInCell="1" allowOverlap="0">
          <wp:simplePos x="0" y="0"/>
          <wp:positionH relativeFrom="page">
            <wp:posOffset>607060</wp:posOffset>
          </wp:positionH>
          <wp:positionV relativeFrom="page">
            <wp:posOffset>8995410</wp:posOffset>
          </wp:positionV>
          <wp:extent cx="1482725" cy="365760"/>
          <wp:effectExtent l="0" t="0" r="317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2D562C" w:rsidRPr="00CF23C6">
      <w:t xml:space="preserve">Page </w:t>
    </w:r>
    <w:r w:rsidR="0009395A" w:rsidRPr="00CF23C6">
      <w:fldChar w:fldCharType="begin"/>
    </w:r>
    <w:r w:rsidR="002D562C" w:rsidRPr="00CF23C6">
      <w:instrText xml:space="preserve"> PAGE </w:instrText>
    </w:r>
    <w:r w:rsidR="0009395A" w:rsidRPr="00CF23C6">
      <w:fldChar w:fldCharType="separate"/>
    </w:r>
    <w:r w:rsidR="000F5E4D">
      <w:rPr>
        <w:noProof/>
      </w:rPr>
      <w:t>1</w:t>
    </w:r>
    <w:r w:rsidR="0009395A" w:rsidRPr="00CF23C6">
      <w:fldChar w:fldCharType="end"/>
    </w:r>
    <w:r w:rsidR="002D562C" w:rsidRPr="00CF23C6">
      <w:t xml:space="preserve"> of </w:t>
    </w:r>
    <w:r w:rsidR="0009395A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09395A">
      <w:rPr>
        <w:noProof/>
      </w:rPr>
      <w:fldChar w:fldCharType="separate"/>
    </w:r>
    <w:r w:rsidR="000F5E4D">
      <w:rPr>
        <w:noProof/>
      </w:rPr>
      <w:t>1</w:t>
    </w:r>
    <w:r w:rsidR="0009395A">
      <w:rPr>
        <w:noProof/>
      </w:rPr>
      <w:fldChar w:fldCharType="end"/>
    </w:r>
  </w:p>
  <w:p w:rsidR="002D562C" w:rsidRDefault="002D562C" w:rsidP="00B26949">
    <w:pPr>
      <w:pStyle w:val="Footer"/>
      <w:rPr>
        <w:rStyle w:val="PageNumber"/>
        <w:rFonts w:eastAsia="Courier New"/>
        <w:szCs w:val="16"/>
      </w:rPr>
    </w:pPr>
  </w:p>
  <w:p w:rsidR="002D562C" w:rsidRPr="00B26949" w:rsidRDefault="002D562C" w:rsidP="00B26949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740" w:rsidRDefault="00995740">
      <w:r>
        <w:separator/>
      </w:r>
    </w:p>
  </w:footnote>
  <w:footnote w:type="continuationSeparator" w:id="0">
    <w:p w:rsidR="00995740" w:rsidRDefault="00995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D65" w:rsidRPr="004A44F6" w:rsidRDefault="004A44F6" w:rsidP="007F644E">
    <w:pPr>
      <w:pBdr>
        <w:bottom w:val="single" w:sz="4" w:space="1" w:color="auto"/>
      </w:pBdr>
      <w:rPr>
        <w:rFonts w:cs="Arial"/>
        <w:b/>
        <w:szCs w:val="20"/>
      </w:rPr>
    </w:pPr>
    <w:r w:rsidRPr="004A44F6">
      <w:rPr>
        <w:rFonts w:cs="Arial"/>
        <w:b/>
        <w:szCs w:val="20"/>
      </w:rPr>
      <w:t>M</w:t>
    </w:r>
    <w:r w:rsidR="00127129">
      <w:rPr>
        <w:rFonts w:cs="Arial"/>
        <w:b/>
        <w:szCs w:val="20"/>
      </w:rPr>
      <w:t>odule Test (Practical):  JEE Full Stack Module1</w:t>
    </w:r>
    <w:r w:rsidRPr="004A44F6">
      <w:rPr>
        <w:rFonts w:cs="Arial"/>
        <w:b/>
        <w:szCs w:val="20"/>
      </w:rPr>
      <w:t xml:space="preserve"> – Core Java + Development Tools</w:t>
    </w:r>
  </w:p>
  <w:p w:rsidR="004A44F6" w:rsidRPr="00F44472" w:rsidRDefault="004A44F6" w:rsidP="007F644E">
    <w:pPr>
      <w:pBdr>
        <w:bottom w:val="single" w:sz="4" w:space="1" w:color="auto"/>
      </w:pBdr>
      <w:rPr>
        <w:rFonts w:ascii="Candara" w:hAnsi="Candara"/>
      </w:rPr>
    </w:pPr>
  </w:p>
  <w:p w:rsidR="002D562C" w:rsidRPr="007F644E" w:rsidRDefault="002D56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 xml:space="preserve">Module Test </w:t>
    </w:r>
    <w:r w:rsidR="0070543C">
      <w:rPr>
        <w:rFonts w:cs="Arial"/>
        <w:szCs w:val="20"/>
      </w:rPr>
      <w:t xml:space="preserve">(Practical): </w:t>
    </w:r>
    <w:r w:rsidR="005C589E">
      <w:rPr>
        <w:rFonts w:cs="Arial"/>
        <w:szCs w:val="20"/>
      </w:rPr>
      <w:t xml:space="preserve"> JEE Full Stack </w:t>
    </w:r>
    <w:r w:rsidR="0070543C">
      <w:rPr>
        <w:rFonts w:cs="Arial"/>
        <w:szCs w:val="20"/>
      </w:rPr>
      <w:t>Module 1</w:t>
    </w:r>
    <w:r w:rsidRPr="00855573">
      <w:rPr>
        <w:rFonts w:cs="Arial"/>
        <w:szCs w:val="20"/>
      </w:rPr>
      <w:t xml:space="preserve"> – Core Java + Development Tools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>Max Marks: 70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:rsidR="004A44F6" w:rsidRPr="00855573" w:rsidRDefault="0070543C" w:rsidP="004A44F6">
    <w:pPr>
      <w:pStyle w:val="Header"/>
      <w:rPr>
        <w:rFonts w:cs="Arial"/>
        <w:szCs w:val="20"/>
      </w:rPr>
    </w:pPr>
    <w:r>
      <w:rPr>
        <w:rFonts w:cs="Arial"/>
        <w:szCs w:val="20"/>
      </w:rPr>
      <w:t>Duration: 15</w:t>
    </w:r>
    <w:r w:rsidR="004A44F6" w:rsidRPr="00855573">
      <w:rPr>
        <w:rFonts w:cs="Arial"/>
        <w:szCs w:val="20"/>
      </w:rPr>
      <w:t>0 Minutes</w:t>
    </w:r>
  </w:p>
  <w:p w:rsidR="004A44F6" w:rsidRPr="00855573" w:rsidRDefault="004A44F6" w:rsidP="004A44F6">
    <w:pPr>
      <w:rPr>
        <w:rFonts w:cs="Arial"/>
        <w:b/>
        <w:i/>
        <w:szCs w:val="20"/>
      </w:rPr>
    </w:pPr>
    <w:r w:rsidRPr="00855573">
      <w:rPr>
        <w:rFonts w:cs="Arial"/>
        <w:b/>
        <w:i/>
        <w:szCs w:val="20"/>
      </w:rPr>
      <w:t>Mode: Open Book</w:t>
    </w:r>
  </w:p>
  <w:p w:rsidR="002D562C" w:rsidRPr="002D562C" w:rsidRDefault="002D562C" w:rsidP="00800D65">
    <w:pPr>
      <w:pStyle w:val="Header"/>
    </w:pP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</w:p>
  <w:p w:rsidR="002D562C" w:rsidRDefault="002D562C" w:rsidP="00A850CC">
    <w:pPr>
      <w:pBdr>
        <w:bottom w:val="single" w:sz="4" w:space="0" w:color="auto"/>
      </w:pBdr>
      <w:rPr>
        <w:rFonts w:ascii="Courier" w:hAnsi="Courier"/>
      </w:rPr>
    </w:pPr>
  </w:p>
  <w:p w:rsidR="002D562C" w:rsidRDefault="002D5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1035"/>
    <w:multiLevelType w:val="hybridMultilevel"/>
    <w:tmpl w:val="C0B0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158F4436"/>
    <w:multiLevelType w:val="hybridMultilevel"/>
    <w:tmpl w:val="FC8AC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9435C22"/>
    <w:multiLevelType w:val="hybridMultilevel"/>
    <w:tmpl w:val="51FE1702"/>
    <w:lvl w:ilvl="0" w:tplc="FD380C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4">
    <w:nsid w:val="4370651C"/>
    <w:multiLevelType w:val="hybridMultilevel"/>
    <w:tmpl w:val="854E9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F10A2"/>
    <w:multiLevelType w:val="hybridMultilevel"/>
    <w:tmpl w:val="D3AE57A6"/>
    <w:lvl w:ilvl="0" w:tplc="5D62E3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23"/>
  </w:num>
  <w:num w:numId="3">
    <w:abstractNumId w:val="9"/>
  </w:num>
  <w:num w:numId="4">
    <w:abstractNumId w:val="7"/>
  </w:num>
  <w:num w:numId="5">
    <w:abstractNumId w:val="16"/>
  </w:num>
  <w:num w:numId="6">
    <w:abstractNumId w:val="22"/>
  </w:num>
  <w:num w:numId="7">
    <w:abstractNumId w:val="21"/>
  </w:num>
  <w:num w:numId="8">
    <w:abstractNumId w:val="20"/>
  </w:num>
  <w:num w:numId="9">
    <w:abstractNumId w:val="8"/>
  </w:num>
  <w:num w:numId="10">
    <w:abstractNumId w:val="27"/>
  </w:num>
  <w:num w:numId="11">
    <w:abstractNumId w:val="30"/>
  </w:num>
  <w:num w:numId="12">
    <w:abstractNumId w:val="3"/>
  </w:num>
  <w:num w:numId="13">
    <w:abstractNumId w:val="10"/>
  </w:num>
  <w:num w:numId="14">
    <w:abstractNumId w:val="29"/>
  </w:num>
  <w:num w:numId="15">
    <w:abstractNumId w:val="13"/>
  </w:num>
  <w:num w:numId="16">
    <w:abstractNumId w:val="33"/>
  </w:num>
  <w:num w:numId="17">
    <w:abstractNumId w:val="26"/>
  </w:num>
  <w:num w:numId="18">
    <w:abstractNumId w:val="1"/>
  </w:num>
  <w:num w:numId="19">
    <w:abstractNumId w:val="25"/>
  </w:num>
  <w:num w:numId="20">
    <w:abstractNumId w:val="33"/>
    <w:lvlOverride w:ilvl="0">
      <w:startOverride w:val="1"/>
    </w:lvlOverride>
  </w:num>
  <w:num w:numId="21">
    <w:abstractNumId w:val="18"/>
  </w:num>
  <w:num w:numId="22">
    <w:abstractNumId w:val="17"/>
  </w:num>
  <w:num w:numId="23">
    <w:abstractNumId w:val="19"/>
  </w:num>
  <w:num w:numId="24">
    <w:abstractNumId w:val="6"/>
  </w:num>
  <w:num w:numId="25">
    <w:abstractNumId w:val="15"/>
  </w:num>
  <w:num w:numId="26">
    <w:abstractNumId w:val="5"/>
  </w:num>
  <w:num w:numId="27">
    <w:abstractNumId w:val="11"/>
  </w:num>
  <w:num w:numId="28">
    <w:abstractNumId w:val="31"/>
  </w:num>
  <w:num w:numId="29">
    <w:abstractNumId w:val="12"/>
  </w:num>
  <w:num w:numId="30">
    <w:abstractNumId w:val="24"/>
  </w:num>
  <w:num w:numId="31">
    <w:abstractNumId w:val="35"/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14"/>
  </w:num>
  <w:num w:numId="42">
    <w:abstractNumId w:val="4"/>
  </w:num>
  <w:num w:numId="43">
    <w:abstractNumId w:val="0"/>
  </w:num>
  <w:num w:numId="44">
    <w:abstractNumId w:val="3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linkStyles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A6E75"/>
    <w:rsid w:val="000012C5"/>
    <w:rsid w:val="0001386A"/>
    <w:rsid w:val="0002301A"/>
    <w:rsid w:val="000260F3"/>
    <w:rsid w:val="00033ECD"/>
    <w:rsid w:val="00072A6D"/>
    <w:rsid w:val="0009395A"/>
    <w:rsid w:val="000A4720"/>
    <w:rsid w:val="000A67E9"/>
    <w:rsid w:val="000B0780"/>
    <w:rsid w:val="000C1CFE"/>
    <w:rsid w:val="000D64B2"/>
    <w:rsid w:val="000F5E4D"/>
    <w:rsid w:val="000F7020"/>
    <w:rsid w:val="00101030"/>
    <w:rsid w:val="00106F8B"/>
    <w:rsid w:val="00110BE1"/>
    <w:rsid w:val="00127129"/>
    <w:rsid w:val="001328AF"/>
    <w:rsid w:val="001479A0"/>
    <w:rsid w:val="00153156"/>
    <w:rsid w:val="0016169D"/>
    <w:rsid w:val="00167597"/>
    <w:rsid w:val="00192313"/>
    <w:rsid w:val="0019434C"/>
    <w:rsid w:val="001A2D01"/>
    <w:rsid w:val="001C568E"/>
    <w:rsid w:val="001C5B70"/>
    <w:rsid w:val="001F7E12"/>
    <w:rsid w:val="00233625"/>
    <w:rsid w:val="00233659"/>
    <w:rsid w:val="002510FB"/>
    <w:rsid w:val="002605F9"/>
    <w:rsid w:val="00292B52"/>
    <w:rsid w:val="002A5EA0"/>
    <w:rsid w:val="002B4212"/>
    <w:rsid w:val="002C0B0B"/>
    <w:rsid w:val="002D562C"/>
    <w:rsid w:val="002E150D"/>
    <w:rsid w:val="002E63D0"/>
    <w:rsid w:val="002F4A55"/>
    <w:rsid w:val="002F54DC"/>
    <w:rsid w:val="00305F26"/>
    <w:rsid w:val="0032346A"/>
    <w:rsid w:val="00326D6F"/>
    <w:rsid w:val="0033104C"/>
    <w:rsid w:val="00350731"/>
    <w:rsid w:val="00351C81"/>
    <w:rsid w:val="003550F2"/>
    <w:rsid w:val="00372580"/>
    <w:rsid w:val="00377B61"/>
    <w:rsid w:val="003845E0"/>
    <w:rsid w:val="00394F3A"/>
    <w:rsid w:val="003A19EB"/>
    <w:rsid w:val="003B58D3"/>
    <w:rsid w:val="003C135E"/>
    <w:rsid w:val="003D11A1"/>
    <w:rsid w:val="003D2FC6"/>
    <w:rsid w:val="003D3FD0"/>
    <w:rsid w:val="003D6350"/>
    <w:rsid w:val="003E05A9"/>
    <w:rsid w:val="003E1701"/>
    <w:rsid w:val="003F693E"/>
    <w:rsid w:val="0041669A"/>
    <w:rsid w:val="00470AFB"/>
    <w:rsid w:val="004728BE"/>
    <w:rsid w:val="00474636"/>
    <w:rsid w:val="004945A2"/>
    <w:rsid w:val="004A44F6"/>
    <w:rsid w:val="004A4811"/>
    <w:rsid w:val="004A77EE"/>
    <w:rsid w:val="00511EDF"/>
    <w:rsid w:val="00517A6B"/>
    <w:rsid w:val="00517BD5"/>
    <w:rsid w:val="005215B2"/>
    <w:rsid w:val="00565D5E"/>
    <w:rsid w:val="00573C6F"/>
    <w:rsid w:val="0057754A"/>
    <w:rsid w:val="00584826"/>
    <w:rsid w:val="00585FBC"/>
    <w:rsid w:val="00594A0A"/>
    <w:rsid w:val="00595BE1"/>
    <w:rsid w:val="0059772B"/>
    <w:rsid w:val="005A4504"/>
    <w:rsid w:val="005C589E"/>
    <w:rsid w:val="005C74C1"/>
    <w:rsid w:val="005D2BBE"/>
    <w:rsid w:val="005D6916"/>
    <w:rsid w:val="005F29F1"/>
    <w:rsid w:val="005F7008"/>
    <w:rsid w:val="00611960"/>
    <w:rsid w:val="00670E8D"/>
    <w:rsid w:val="00676F5A"/>
    <w:rsid w:val="00685A5B"/>
    <w:rsid w:val="006969FC"/>
    <w:rsid w:val="006B4EB4"/>
    <w:rsid w:val="006E454E"/>
    <w:rsid w:val="006E6758"/>
    <w:rsid w:val="00700A59"/>
    <w:rsid w:val="007032F1"/>
    <w:rsid w:val="0070543C"/>
    <w:rsid w:val="00726C37"/>
    <w:rsid w:val="00731892"/>
    <w:rsid w:val="00732685"/>
    <w:rsid w:val="00737283"/>
    <w:rsid w:val="00753C58"/>
    <w:rsid w:val="00762F2E"/>
    <w:rsid w:val="007747B3"/>
    <w:rsid w:val="007B04CD"/>
    <w:rsid w:val="007C23FB"/>
    <w:rsid w:val="007C5969"/>
    <w:rsid w:val="007D7DCF"/>
    <w:rsid w:val="007E65C3"/>
    <w:rsid w:val="007F644E"/>
    <w:rsid w:val="00800D65"/>
    <w:rsid w:val="00812D81"/>
    <w:rsid w:val="00827F95"/>
    <w:rsid w:val="00842661"/>
    <w:rsid w:val="0085210A"/>
    <w:rsid w:val="00861654"/>
    <w:rsid w:val="00870759"/>
    <w:rsid w:val="008A6F85"/>
    <w:rsid w:val="008D6EFD"/>
    <w:rsid w:val="008F55A9"/>
    <w:rsid w:val="009077BC"/>
    <w:rsid w:val="00911A8E"/>
    <w:rsid w:val="00941491"/>
    <w:rsid w:val="00941BBF"/>
    <w:rsid w:val="009502F7"/>
    <w:rsid w:val="00965A73"/>
    <w:rsid w:val="00971E90"/>
    <w:rsid w:val="00974405"/>
    <w:rsid w:val="00995740"/>
    <w:rsid w:val="009A109B"/>
    <w:rsid w:val="009C7735"/>
    <w:rsid w:val="009D3E80"/>
    <w:rsid w:val="009D47C4"/>
    <w:rsid w:val="009D64BB"/>
    <w:rsid w:val="009F4010"/>
    <w:rsid w:val="009F41D7"/>
    <w:rsid w:val="00A22A90"/>
    <w:rsid w:val="00A25182"/>
    <w:rsid w:val="00A4349B"/>
    <w:rsid w:val="00A603C2"/>
    <w:rsid w:val="00A64EA4"/>
    <w:rsid w:val="00A672F1"/>
    <w:rsid w:val="00A74B81"/>
    <w:rsid w:val="00A774B8"/>
    <w:rsid w:val="00A84D97"/>
    <w:rsid w:val="00A850CC"/>
    <w:rsid w:val="00AA07AD"/>
    <w:rsid w:val="00AF0D91"/>
    <w:rsid w:val="00B23E7F"/>
    <w:rsid w:val="00B26949"/>
    <w:rsid w:val="00B26F05"/>
    <w:rsid w:val="00B7336F"/>
    <w:rsid w:val="00B84F93"/>
    <w:rsid w:val="00B91607"/>
    <w:rsid w:val="00B94648"/>
    <w:rsid w:val="00BA6E75"/>
    <w:rsid w:val="00BD4FA0"/>
    <w:rsid w:val="00BE0945"/>
    <w:rsid w:val="00C132CE"/>
    <w:rsid w:val="00C3626F"/>
    <w:rsid w:val="00C430D9"/>
    <w:rsid w:val="00C55CAE"/>
    <w:rsid w:val="00C67C04"/>
    <w:rsid w:val="00C772BE"/>
    <w:rsid w:val="00C8386A"/>
    <w:rsid w:val="00C921CC"/>
    <w:rsid w:val="00CA2DA8"/>
    <w:rsid w:val="00CB1EB7"/>
    <w:rsid w:val="00CB2205"/>
    <w:rsid w:val="00CD5D65"/>
    <w:rsid w:val="00CE11C3"/>
    <w:rsid w:val="00CE32DE"/>
    <w:rsid w:val="00CE3B00"/>
    <w:rsid w:val="00CF23C6"/>
    <w:rsid w:val="00D109BD"/>
    <w:rsid w:val="00D1791E"/>
    <w:rsid w:val="00D24715"/>
    <w:rsid w:val="00D27901"/>
    <w:rsid w:val="00D32073"/>
    <w:rsid w:val="00D57CBD"/>
    <w:rsid w:val="00D64B1D"/>
    <w:rsid w:val="00D71896"/>
    <w:rsid w:val="00D71B31"/>
    <w:rsid w:val="00D8695B"/>
    <w:rsid w:val="00DB1066"/>
    <w:rsid w:val="00DB7F11"/>
    <w:rsid w:val="00DC77F2"/>
    <w:rsid w:val="00DD69FF"/>
    <w:rsid w:val="00DD7D8C"/>
    <w:rsid w:val="00DE44D8"/>
    <w:rsid w:val="00DE79D7"/>
    <w:rsid w:val="00E2475B"/>
    <w:rsid w:val="00E24B00"/>
    <w:rsid w:val="00E36C95"/>
    <w:rsid w:val="00E83EF9"/>
    <w:rsid w:val="00E86D6E"/>
    <w:rsid w:val="00EA3CB2"/>
    <w:rsid w:val="00EA7552"/>
    <w:rsid w:val="00EC0663"/>
    <w:rsid w:val="00ED4AB7"/>
    <w:rsid w:val="00F02F40"/>
    <w:rsid w:val="00F03B81"/>
    <w:rsid w:val="00F151C6"/>
    <w:rsid w:val="00F27DE7"/>
    <w:rsid w:val="00F30E3D"/>
    <w:rsid w:val="00F3221B"/>
    <w:rsid w:val="00F44472"/>
    <w:rsid w:val="00F55297"/>
    <w:rsid w:val="00F74BE1"/>
    <w:rsid w:val="00F775D0"/>
    <w:rsid w:val="00F85A04"/>
    <w:rsid w:val="00FA481A"/>
    <w:rsid w:val="00FC5680"/>
    <w:rsid w:val="00FD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rsid w:val="00842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842661"/>
    <w:rPr>
      <w:szCs w:val="20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842661"/>
    <w:pPr>
      <w:numPr>
        <w:numId w:val="14"/>
      </w:numPr>
    </w:pPr>
  </w:style>
  <w:style w:type="paragraph" w:customStyle="1" w:styleId="Unlistedmainbullet">
    <w:name w:val="Unlisted main bullet"/>
    <w:basedOn w:val="Normal"/>
    <w:qFormat/>
    <w:rsid w:val="00842661"/>
    <w:pPr>
      <w:numPr>
        <w:numId w:val="15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842661"/>
    <w:pPr>
      <w:numPr>
        <w:numId w:val="11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842661"/>
    <w:pPr>
      <w:numPr>
        <w:numId w:val="20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842661"/>
    <w:pPr>
      <w:jc w:val="center"/>
    </w:pPr>
    <w:rPr>
      <w:szCs w:val="20"/>
    </w:rPr>
  </w:style>
  <w:style w:type="character" w:customStyle="1" w:styleId="NormalBoldUnderline">
    <w:name w:val="Normal Bold Underline"/>
    <w:rsid w:val="00842661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842661"/>
    <w:rPr>
      <w:b/>
      <w:bCs/>
      <w:i w:val="0"/>
      <w:iCs/>
    </w:rPr>
  </w:style>
  <w:style w:type="paragraph" w:customStyle="1" w:styleId="Code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customStyle="1" w:styleId="NormalBold">
    <w:name w:val="Normal Bold"/>
    <w:rsid w:val="00842661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8426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842661"/>
    <w:rPr>
      <w:rFonts w:ascii="Arial" w:hAnsi="Arial"/>
      <w:sz w:val="20"/>
    </w:rPr>
  </w:style>
  <w:style w:type="character" w:customStyle="1" w:styleId="TableHeader">
    <w:name w:val="Table Header"/>
    <w:rsid w:val="00842661"/>
    <w:rPr>
      <w:rFonts w:ascii="Arial" w:hAnsi="Arial"/>
      <w:b/>
      <w:bCs/>
      <w:sz w:val="20"/>
    </w:rPr>
  </w:style>
  <w:style w:type="paragraph" w:customStyle="1" w:styleId="Unlistedsub-bullets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customStyle="1" w:styleId="StyleNormalCentre">
    <w:name w:val="Style Normal Centre"/>
    <w:basedOn w:val="Normal"/>
    <w:rsid w:val="00800D65"/>
    <w:pPr>
      <w:jc w:val="center"/>
    </w:pPr>
    <w:rPr>
      <w:szCs w:val="20"/>
    </w:rPr>
  </w:style>
  <w:style w:type="character" w:customStyle="1" w:styleId="HeaderChar">
    <w:name w:val="Header Char"/>
    <w:link w:val="Header"/>
    <w:rsid w:val="004A44F6"/>
    <w:rPr>
      <w:rFonts w:ascii="Arial" w:hAnsi="Arial"/>
      <w:b/>
      <w:i/>
      <w:szCs w:val="24"/>
    </w:rPr>
  </w:style>
  <w:style w:type="paragraph" w:styleId="ListParagraph">
    <w:name w:val="List Paragraph"/>
    <w:basedOn w:val="Normal"/>
    <w:uiPriority w:val="34"/>
    <w:qFormat/>
    <w:rsid w:val="005A4504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305F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5F2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5F2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5F26"/>
    <w:rPr>
      <w:rFonts w:ascii="Arial" w:hAnsi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Module Test Practical</Material_x0020_Type>
    <Category xmlns="26bed2a0-a239-4228-bd8e-b46f54fc12da">Assessment Component</Category>
    <Level xmlns="26bed2a0-a239-4228-bd8e-b46f54fc12d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620C2-D5BB-461A-A332-DE49C89C53B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2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242AEC9-B1D6-4AC1-BC81-8889413BF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CoursewareTemplates.dotx</Template>
  <TotalTime>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Rupali Saha</dc:creator>
  <cp:lastModifiedBy>Personal</cp:lastModifiedBy>
  <cp:revision>2</cp:revision>
  <dcterms:created xsi:type="dcterms:W3CDTF">2019-07-14T14:33:00Z</dcterms:created>
  <dcterms:modified xsi:type="dcterms:W3CDTF">2019-07-14T14:33:00Z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